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DC" w:rsidRDefault="00A5391B" w:rsidP="00A5391B">
      <w:pPr>
        <w:pStyle w:val="ListParagraph"/>
        <w:numPr>
          <w:ilvl w:val="0"/>
          <w:numId w:val="1"/>
        </w:numPr>
      </w:pPr>
      <w:r>
        <w:t>Model (common one)</w:t>
      </w:r>
    </w:p>
    <w:p w:rsidR="00F8456A" w:rsidRPr="00F8456A" w:rsidRDefault="00F8456A" w:rsidP="00F84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F8456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8456A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F8456A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>_model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Pr="00F8456A" w:rsidRDefault="00F8456A" w:rsidP="00F84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F8456A">
        <w:rPr>
          <w:rFonts w:ascii="Courier New" w:hAnsi="Courier New" w:cs="Courier New"/>
          <w:color w:val="000000"/>
          <w:shd w:val="clear" w:color="auto" w:fill="FFFFFF"/>
        </w:rPr>
        <w:tab/>
      </w:r>
      <w:r w:rsidRPr="00F8456A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HP=HHI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GDP 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HPI </w:t>
      </w:r>
      <w:proofErr w:type="spellStart"/>
      <w:r w:rsidRPr="00F8456A">
        <w:rPr>
          <w:rFonts w:ascii="Courier New" w:hAnsi="Courier New" w:cs="Courier New"/>
          <w:color w:val="000000"/>
          <w:shd w:val="clear" w:color="auto" w:fill="FFFFFF"/>
        </w:rPr>
        <w:t>Unemp_rate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8456A"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pStyle w:val="ListParagraph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pStyle w:val="ListParagraph"/>
      </w:pPr>
    </w:p>
    <w:p w:rsidR="00A5391B" w:rsidRDefault="00A5391B" w:rsidP="00A5391B">
      <w:pPr>
        <w:pStyle w:val="ListParagraph"/>
      </w:pPr>
      <w:r>
        <w:rPr>
          <w:noProof/>
        </w:rPr>
        <w:drawing>
          <wp:inline distT="0" distB="0" distL="0" distR="0">
            <wp:extent cx="5087060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1_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1B" w:rsidRDefault="00A5391B" w:rsidP="00A5391B">
      <w:pPr>
        <w:pStyle w:val="ListParagraph"/>
      </w:pPr>
      <w:r>
        <w:rPr>
          <w:noProof/>
        </w:rPr>
        <w:drawing>
          <wp:inline distT="0" distB="0" distL="0" distR="0" wp14:anchorId="3685352E" wp14:editId="11423582">
            <wp:extent cx="4208890" cy="3156667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077" cy="31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1B" w:rsidRDefault="00A5391B" w:rsidP="00A5391B">
      <w:pPr>
        <w:pStyle w:val="ListParagraph"/>
      </w:pPr>
    </w:p>
    <w:p w:rsidR="00A5391B" w:rsidRDefault="00A5391B" w:rsidP="00A5391B">
      <w:pPr>
        <w:pStyle w:val="ListParagraph"/>
      </w:pPr>
      <w:r>
        <w:lastRenderedPageBreak/>
        <w:t>Residual is too large while estimate is too vary for factor</w:t>
      </w:r>
    </w:p>
    <w:p w:rsidR="00A5391B" w:rsidRDefault="00A5391B" w:rsidP="00A5391B">
      <w:pPr>
        <w:pStyle w:val="ListParagraph"/>
        <w:numPr>
          <w:ilvl w:val="0"/>
          <w:numId w:val="1"/>
        </w:numPr>
      </w:pPr>
      <w:r>
        <w:t>Model 2 (adjusted HP,HHI, GDP, HPI with Log10)</w:t>
      </w:r>
    </w:p>
    <w:p w:rsidR="00A5391B" w:rsidRDefault="00A5391B" w:rsidP="00A5391B">
      <w:pPr>
        <w:pStyle w:val="ListParagraph"/>
      </w:pPr>
      <w:r>
        <w:rPr>
          <w:noProof/>
        </w:rPr>
        <w:drawing>
          <wp:inline distT="0" distB="0" distL="0" distR="0" wp14:anchorId="503A39F4" wp14:editId="50FC95FA">
            <wp:extent cx="40957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1B" w:rsidRDefault="00A5391B" w:rsidP="00A5391B">
      <w:pPr>
        <w:pStyle w:val="ListParagraph"/>
      </w:pPr>
      <w:r>
        <w:rPr>
          <w:noProof/>
        </w:rPr>
        <w:drawing>
          <wp:inline distT="0" distB="0" distL="0" distR="0" wp14:anchorId="7661CB58" wp14:editId="723E72A4">
            <wp:extent cx="3593988" cy="269549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586" cy="269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1B" w:rsidRDefault="00A5391B" w:rsidP="00A5391B">
      <w:pPr>
        <w:pStyle w:val="ListParagraph"/>
      </w:pPr>
    </w:p>
    <w:p w:rsidR="00A5391B" w:rsidRDefault="00A5391B" w:rsidP="00A5391B">
      <w:pPr>
        <w:pStyle w:val="ListParagraph"/>
      </w:pPr>
      <w:r>
        <w:t>P value of HHI is too large. Maybe GDP or HPI are high related with HHI</w:t>
      </w:r>
    </w:p>
    <w:p w:rsidR="00A5391B" w:rsidRDefault="00A5391B" w:rsidP="00A5391B">
      <w:pPr>
        <w:pStyle w:val="ListParagraph"/>
      </w:pPr>
    </w:p>
    <w:p w:rsidR="00C065A0" w:rsidRDefault="00C065A0" w:rsidP="00C065A0">
      <w:pPr>
        <w:pStyle w:val="ListParagraph"/>
        <w:numPr>
          <w:ilvl w:val="0"/>
          <w:numId w:val="1"/>
        </w:numPr>
      </w:pPr>
      <w:r>
        <w:t>Model 3( remove GDP to get rid of correlation)</w:t>
      </w:r>
    </w:p>
    <w:p w:rsidR="00C065A0" w:rsidRDefault="00C065A0" w:rsidP="00C065A0">
      <w:pPr>
        <w:pStyle w:val="ListParagraph"/>
      </w:pPr>
      <w:r>
        <w:rPr>
          <w:noProof/>
        </w:rPr>
        <w:lastRenderedPageBreak/>
        <w:drawing>
          <wp:inline distT="0" distB="0" distL="0" distR="0" wp14:anchorId="75BD2F17" wp14:editId="0B9B7ADC">
            <wp:extent cx="433387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A0" w:rsidRDefault="00C065A0" w:rsidP="00C065A0">
      <w:pPr>
        <w:pStyle w:val="ListParagraph"/>
      </w:pPr>
    </w:p>
    <w:p w:rsidR="00C065A0" w:rsidRDefault="00C065A0" w:rsidP="00C065A0">
      <w:pPr>
        <w:pStyle w:val="ListParagraph"/>
      </w:pPr>
      <w:r>
        <w:t>Rate have too small P value</w:t>
      </w:r>
    </w:p>
    <w:p w:rsidR="00C065A0" w:rsidRDefault="00C065A0" w:rsidP="00C065A0">
      <w:pPr>
        <w:pStyle w:val="ListParagraph"/>
      </w:pPr>
    </w:p>
    <w:p w:rsidR="00C065A0" w:rsidRDefault="00C065A0" w:rsidP="00C065A0">
      <w:pPr>
        <w:pStyle w:val="ListParagraph"/>
        <w:numPr>
          <w:ilvl w:val="0"/>
          <w:numId w:val="1"/>
        </w:numPr>
      </w:pPr>
      <w:r>
        <w:t xml:space="preserve">Model 4 (adjusted rate with </w:t>
      </w:r>
      <w:proofErr w:type="spellStart"/>
      <w:r>
        <w:t>unemp_rate</w:t>
      </w:r>
      <w:proofErr w:type="spellEnd"/>
      <w:r>
        <w:t xml:space="preserve">/100 and </w:t>
      </w:r>
      <w:proofErr w:type="spellStart"/>
      <w:r>
        <w:t>mortgage_rate</w:t>
      </w:r>
      <w:proofErr w:type="spellEnd"/>
      <w:r>
        <w:t xml:space="preserve">/100) </w:t>
      </w:r>
    </w:p>
    <w:p w:rsidR="00F8456A" w:rsidRPr="00F8456A" w:rsidRDefault="00F8456A" w:rsidP="00F84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F8456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8456A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F8456A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>_model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Pr="00F8456A" w:rsidRDefault="00F8456A" w:rsidP="00F84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F8456A">
        <w:rPr>
          <w:rFonts w:ascii="Courier New" w:hAnsi="Courier New" w:cs="Courier New"/>
          <w:color w:val="000000"/>
          <w:shd w:val="clear" w:color="auto" w:fill="FFFFFF"/>
        </w:rPr>
        <w:tab/>
      </w:r>
      <w:r w:rsidRPr="00F8456A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 w:rsidRPr="00F8456A">
        <w:rPr>
          <w:rFonts w:ascii="Courier New" w:hAnsi="Courier New" w:cs="Courier New"/>
          <w:color w:val="000000"/>
          <w:shd w:val="clear" w:color="auto" w:fill="FFFFFF"/>
        </w:rPr>
        <w:t>Unemp_rate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8456A"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 w:rsidRPr="00F8456A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pStyle w:val="ListParagraph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pStyle w:val="ListParagraph"/>
      </w:pPr>
    </w:p>
    <w:p w:rsidR="00C065A0" w:rsidRDefault="00C065A0" w:rsidP="00C065A0">
      <w:pPr>
        <w:pStyle w:val="ListParagraph"/>
      </w:pPr>
      <w:r>
        <w:rPr>
          <w:noProof/>
        </w:rPr>
        <w:lastRenderedPageBreak/>
        <w:drawing>
          <wp:inline distT="0" distB="0" distL="0" distR="0" wp14:anchorId="0AA94630" wp14:editId="1AF6625A">
            <wp:extent cx="46482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A0" w:rsidRDefault="00C065A0" w:rsidP="00C065A0">
      <w:pPr>
        <w:pStyle w:val="ListParagraph"/>
      </w:pPr>
      <w:r>
        <w:rPr>
          <w:noProof/>
        </w:rPr>
        <w:drawing>
          <wp:inline distT="0" distB="0" distL="0" distR="0" wp14:anchorId="567A539F" wp14:editId="0AD0311F">
            <wp:extent cx="4781384" cy="35860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88" cy="35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A0" w:rsidRDefault="00C065A0" w:rsidP="00C065A0">
      <w:pPr>
        <w:pStyle w:val="ListParagraph"/>
      </w:pPr>
    </w:p>
    <w:p w:rsidR="00C065A0" w:rsidRDefault="00C065A0" w:rsidP="00C065A0">
      <w:pPr>
        <w:pStyle w:val="ListParagraph"/>
      </w:pPr>
      <w:r>
        <w:t xml:space="preserve">It seams that Mortgage rate has very limited </w:t>
      </w:r>
      <w:proofErr w:type="spellStart"/>
      <w:r>
        <w:t>effection</w:t>
      </w:r>
      <w:proofErr w:type="spellEnd"/>
      <w:r>
        <w:t xml:space="preserve"> for HP</w:t>
      </w:r>
    </w:p>
    <w:p w:rsidR="00F8456A" w:rsidRDefault="00F8456A" w:rsidP="00C065A0">
      <w:pPr>
        <w:pStyle w:val="ListParagraph"/>
      </w:pPr>
    </w:p>
    <w:p w:rsidR="00F8456A" w:rsidRDefault="00F8456A" w:rsidP="00F845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IL_model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Unemp_rate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pStyle w:val="ListParagraph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C065A0">
      <w:pPr>
        <w:pStyle w:val="ListParagraph"/>
      </w:pPr>
      <w:r>
        <w:rPr>
          <w:noProof/>
        </w:rPr>
        <w:lastRenderedPageBreak/>
        <w:drawing>
          <wp:inline distT="0" distB="0" distL="0" distR="0" wp14:anchorId="275807BE" wp14:editId="772DC61B">
            <wp:extent cx="35623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6A" w:rsidRDefault="00F8456A" w:rsidP="00F845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NY</w:t>
      </w:r>
      <w:r>
        <w:rPr>
          <w:rFonts w:ascii="Courier New" w:hAnsi="Courier New" w:cs="Courier New"/>
          <w:color w:val="000000"/>
          <w:shd w:val="clear" w:color="auto" w:fill="FFFFFF"/>
        </w:rPr>
        <w:t>_model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Unemp_rate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pStyle w:val="ListParagraph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C065A0">
      <w:pPr>
        <w:pStyle w:val="ListParagraph"/>
      </w:pPr>
    </w:p>
    <w:p w:rsidR="00F8456A" w:rsidRDefault="00F8456A" w:rsidP="00C065A0">
      <w:pPr>
        <w:pStyle w:val="ListParagraph"/>
      </w:pPr>
      <w:r>
        <w:rPr>
          <w:noProof/>
        </w:rPr>
        <w:drawing>
          <wp:inline distT="0" distB="0" distL="0" distR="0" wp14:anchorId="404D45BF" wp14:editId="21FB444D">
            <wp:extent cx="395287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6A" w:rsidRDefault="00F8456A" w:rsidP="00F845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</w:t>
      </w:r>
      <w:r>
        <w:rPr>
          <w:rFonts w:ascii="Courier New" w:hAnsi="Courier New" w:cs="Courier New"/>
          <w:color w:val="000000"/>
          <w:shd w:val="clear" w:color="auto" w:fill="FFFFFF"/>
        </w:rPr>
        <w:t>_model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Unemp_rate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F8456A">
      <w:pPr>
        <w:pStyle w:val="ListParagraph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8456A" w:rsidRDefault="00F8456A" w:rsidP="00C065A0">
      <w:pPr>
        <w:pStyle w:val="ListParagraph"/>
      </w:pPr>
    </w:p>
    <w:p w:rsidR="00F8456A" w:rsidRDefault="00F8456A" w:rsidP="00C065A0">
      <w:pPr>
        <w:pStyle w:val="ListParagraph"/>
      </w:pPr>
      <w:r>
        <w:rPr>
          <w:noProof/>
        </w:rPr>
        <w:drawing>
          <wp:inline distT="0" distB="0" distL="0" distR="0" wp14:anchorId="009F334D" wp14:editId="1D4750F9">
            <wp:extent cx="40862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E6E"/>
    <w:multiLevelType w:val="hybridMultilevel"/>
    <w:tmpl w:val="CD885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1B"/>
    <w:rsid w:val="00257A10"/>
    <w:rsid w:val="00A5391B"/>
    <w:rsid w:val="00AF3842"/>
    <w:rsid w:val="00C065A0"/>
    <w:rsid w:val="00C227FA"/>
    <w:rsid w:val="00D311AB"/>
    <w:rsid w:val="00E93D41"/>
    <w:rsid w:val="00F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9D180E09</Template>
  <TotalTime>30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Fifth Third Bank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e972180</dc:creator>
  <cp:lastModifiedBy>e972180</cp:lastModifiedBy>
  <cp:revision>1</cp:revision>
  <dcterms:created xsi:type="dcterms:W3CDTF">2018-06-20T22:54:00Z</dcterms:created>
  <dcterms:modified xsi:type="dcterms:W3CDTF">2018-06-20T23:24:00Z</dcterms:modified>
</cp:coreProperties>
</file>